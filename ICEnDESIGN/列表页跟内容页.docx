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81" w:rsidRPr="00964C60" w:rsidRDefault="00165581">
      <w:pPr>
        <w:rPr>
          <w:b/>
        </w:rPr>
      </w:pPr>
      <w:r w:rsidRPr="00964C60">
        <w:rPr>
          <w:rFonts w:hint="eastAsia"/>
          <w:b/>
        </w:rPr>
        <w:t>關於我們</w:t>
      </w:r>
      <w:r w:rsidRPr="00964C60">
        <w:rPr>
          <w:b/>
        </w:rPr>
        <w:t>:</w:t>
      </w:r>
    </w:p>
    <w:p w:rsidR="00165581" w:rsidRDefault="00165581">
      <w:r>
        <w:rPr>
          <w:rFonts w:hint="eastAsia"/>
        </w:rPr>
        <w:t>最上面放圖片</w:t>
      </w:r>
      <w:r>
        <w:t xml:space="preserve"> </w:t>
      </w:r>
      <w:r>
        <w:rPr>
          <w:rFonts w:hint="eastAsia"/>
        </w:rPr>
        <w:t>不用試用</w:t>
      </w:r>
      <w:r>
        <w:t>JS</w:t>
      </w:r>
      <w:r>
        <w:rPr>
          <w:rFonts w:hint="eastAsia"/>
        </w:rPr>
        <w:t>來換圖</w:t>
      </w:r>
      <w:r>
        <w:t xml:space="preserve"> </w:t>
      </w:r>
      <w:r>
        <w:rPr>
          <w:rFonts w:hint="eastAsia"/>
        </w:rPr>
        <w:t>就一張圖即可</w:t>
      </w:r>
    </w:p>
    <w:p w:rsidR="00165581" w:rsidRDefault="00165581">
      <w:r>
        <w:rPr>
          <w:rFonts w:hint="eastAsia"/>
        </w:rPr>
        <w:t>下面是文字介紹</w:t>
      </w:r>
    </w:p>
    <w:p w:rsidR="00165581" w:rsidRDefault="00165581">
      <w:r>
        <w:rPr>
          <w:rFonts w:hint="eastAsia"/>
        </w:rPr>
        <w:t>文字完了以後</w:t>
      </w:r>
      <w:r>
        <w:t xml:space="preserve"> </w:t>
      </w:r>
      <w:r>
        <w:rPr>
          <w:rFonts w:hint="eastAsia"/>
        </w:rPr>
        <w:t>再放一張圖</w:t>
      </w:r>
    </w:p>
    <w:p w:rsidR="00165581" w:rsidRDefault="00165581">
      <w:pPr>
        <w:rPr>
          <w:b/>
        </w:rPr>
      </w:pPr>
      <w:r w:rsidRPr="00964C60">
        <w:rPr>
          <w:rFonts w:hint="eastAsia"/>
          <w:b/>
        </w:rPr>
        <w:t>產品頁面</w:t>
      </w:r>
    </w:p>
    <w:p w:rsidR="00165581" w:rsidRPr="00964C60" w:rsidRDefault="00165581">
      <w:hyperlink r:id="rId4" w:history="1">
        <w:r w:rsidRPr="00964C60">
          <w:rPr>
            <w:rStyle w:val="Hyperlink"/>
          </w:rPr>
          <w:t>www.lufdesign.com</w:t>
        </w:r>
      </w:hyperlink>
    </w:p>
    <w:p w:rsidR="00165581" w:rsidRDefault="00165581">
      <w:pPr>
        <w:rPr>
          <w:b/>
        </w:rPr>
      </w:pPr>
      <w:r w:rsidRPr="00354CB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3.25pt;height:173.25pt;visibility:visible">
            <v:imagedata r:id="rId5" o:title=""/>
          </v:shape>
        </w:pict>
      </w:r>
    </w:p>
    <w:p w:rsidR="00165581" w:rsidRDefault="00165581">
      <w:r>
        <w:rPr>
          <w:rFonts w:hint="eastAsia"/>
        </w:rPr>
        <w:t>单击每个产品图或者名字</w:t>
      </w:r>
      <w:r>
        <w:t xml:space="preserve"> </w:t>
      </w:r>
      <w:r>
        <w:rPr>
          <w:rFonts w:hint="eastAsia"/>
        </w:rPr>
        <w:t>会进入到单独的产品页面</w:t>
      </w:r>
      <w:r>
        <w:t xml:space="preserve"> (</w:t>
      </w:r>
      <w:r>
        <w:rPr>
          <w:rFonts w:hint="eastAsia"/>
        </w:rPr>
        <w:t>导航栏上只用显示</w:t>
      </w:r>
      <w:r>
        <w:t>product)</w:t>
      </w:r>
    </w:p>
    <w:p w:rsidR="00165581" w:rsidRDefault="00165581">
      <w:pPr>
        <w:rPr>
          <w:b/>
        </w:rPr>
      </w:pPr>
      <w:r w:rsidRPr="00964C60">
        <w:rPr>
          <w:rFonts w:hint="eastAsia"/>
          <w:b/>
        </w:rPr>
        <w:t>单独产品页面</w:t>
      </w:r>
    </w:p>
    <w:p w:rsidR="00165581" w:rsidRPr="00F9791F" w:rsidRDefault="00165581">
      <w:pPr>
        <w:rPr>
          <w:b/>
        </w:rPr>
      </w:pPr>
      <w:r w:rsidRPr="00F9791F">
        <w:rPr>
          <w:b/>
        </w:rPr>
        <w:t>http://www.calepino.fr/s/20260_103837_crayon-de-bois-papier-france</w:t>
      </w:r>
    </w:p>
    <w:p w:rsidR="00165581" w:rsidRDefault="00165581">
      <w:r>
        <w:rPr>
          <w:rFonts w:hint="eastAsia"/>
        </w:rPr>
        <w:t>两栏</w:t>
      </w:r>
    </w:p>
    <w:p w:rsidR="00165581" w:rsidRDefault="00165581">
      <w:r>
        <w:rPr>
          <w:rFonts w:hint="eastAsia"/>
        </w:rPr>
        <w:t>一边放图</w:t>
      </w:r>
      <w:r>
        <w:t xml:space="preserve"> </w:t>
      </w:r>
      <w:r>
        <w:rPr>
          <w:rFonts w:hint="eastAsia"/>
        </w:rPr>
        <w:t>（也不用</w:t>
      </w:r>
      <w:r>
        <w:t>JS</w:t>
      </w:r>
      <w:r>
        <w:rPr>
          <w:rFonts w:hint="eastAsia"/>
        </w:rPr>
        <w:t>换图</w:t>
      </w:r>
      <w:r>
        <w:t xml:space="preserve"> </w:t>
      </w:r>
      <w:r>
        <w:rPr>
          <w:rFonts w:hint="eastAsia"/>
        </w:rPr>
        <w:t>自己平铺排列即可）</w:t>
      </w:r>
    </w:p>
    <w:p w:rsidR="00165581" w:rsidRDefault="00165581">
      <w:r>
        <w:rPr>
          <w:rFonts w:hint="eastAsia"/>
        </w:rPr>
        <w:t>一边写描述文字</w:t>
      </w:r>
    </w:p>
    <w:p w:rsidR="00165581" w:rsidRDefault="00165581">
      <w:pPr>
        <w:rPr>
          <w:b/>
        </w:rPr>
      </w:pPr>
      <w:r w:rsidRPr="00964C60">
        <w:rPr>
          <w:rFonts w:hint="eastAsia"/>
          <w:b/>
        </w:rPr>
        <w:t>商店</w:t>
      </w:r>
    </w:p>
    <w:p w:rsidR="00165581" w:rsidRPr="00964C60" w:rsidRDefault="00165581" w:rsidP="00964C60">
      <w:hyperlink r:id="rId6" w:history="1">
        <w:r w:rsidRPr="00964C60">
          <w:rPr>
            <w:rStyle w:val="Hyperlink"/>
          </w:rPr>
          <w:t>www.lufdesign.com</w:t>
        </w:r>
      </w:hyperlink>
    </w:p>
    <w:p w:rsidR="00165581" w:rsidRDefault="00165581">
      <w:r w:rsidRPr="00354CB7">
        <w:rPr>
          <w:noProof/>
        </w:rPr>
        <w:pict>
          <v:shape id="Picture 2" o:spid="_x0000_i1026" type="#_x0000_t75" style="width:414pt;height:156.75pt;visibility:visible">
            <v:imagedata r:id="rId7" o:title=""/>
          </v:shape>
        </w:pict>
      </w:r>
    </w:p>
    <w:p w:rsidR="00165581" w:rsidRDefault="00165581">
      <w:r>
        <w:rPr>
          <w:rFonts w:hint="eastAsia"/>
        </w:rPr>
        <w:t>列有价格</w:t>
      </w:r>
      <w:r>
        <w:t xml:space="preserve"> </w:t>
      </w:r>
      <w:r>
        <w:rPr>
          <w:rFonts w:hint="eastAsia"/>
        </w:rPr>
        <w:t>单独的页面还需要再讨论</w:t>
      </w:r>
    </w:p>
    <w:p w:rsidR="00165581" w:rsidRDefault="00165581">
      <w:r>
        <w:t xml:space="preserve">P.S </w:t>
      </w:r>
      <w:r>
        <w:rPr>
          <w:rFonts w:hint="eastAsia"/>
        </w:rPr>
        <w:t>上面单独的产品页面要可以</w:t>
      </w:r>
      <w:r>
        <w:t>link</w:t>
      </w:r>
      <w:r>
        <w:rPr>
          <w:rFonts w:hint="eastAsia"/>
        </w:rPr>
        <w:t>到</w:t>
      </w:r>
      <w:r>
        <w:t>Store</w:t>
      </w:r>
    </w:p>
    <w:p w:rsidR="00165581" w:rsidRDefault="00165581">
      <w:pPr>
        <w:rPr>
          <w:b/>
        </w:rPr>
      </w:pPr>
      <w:r>
        <w:rPr>
          <w:b/>
        </w:rPr>
        <w:t>Blog</w:t>
      </w:r>
    </w:p>
    <w:p w:rsidR="00165581" w:rsidRDefault="00165581">
      <w:r>
        <w:rPr>
          <w:rFonts w:hint="eastAsia"/>
        </w:rPr>
        <w:t>暂时按照一般的</w:t>
      </w:r>
      <w:r>
        <w:t>blog</w:t>
      </w:r>
      <w:r>
        <w:rPr>
          <w:rFonts w:hint="eastAsia"/>
        </w:rPr>
        <w:t>跟新</w:t>
      </w:r>
    </w:p>
    <w:p w:rsidR="00165581" w:rsidRDefault="00165581">
      <w:pPr>
        <w:rPr>
          <w:b/>
        </w:rPr>
      </w:pPr>
      <w:r w:rsidRPr="00964C60">
        <w:rPr>
          <w:b/>
        </w:rPr>
        <w:t>Contact Us</w:t>
      </w:r>
    </w:p>
    <w:p w:rsidR="00165581" w:rsidRDefault="00165581">
      <w:r>
        <w:rPr>
          <w:rFonts w:hint="eastAsia"/>
        </w:rPr>
        <w:t>不用做联系表</w:t>
      </w:r>
    </w:p>
    <w:p w:rsidR="00165581" w:rsidRDefault="00165581">
      <w:r>
        <w:rPr>
          <w:rFonts w:hint="eastAsia"/>
        </w:rPr>
        <w:t>只用图</w:t>
      </w:r>
      <w:r>
        <w:t>+</w:t>
      </w:r>
      <w:r>
        <w:rPr>
          <w:rFonts w:hint="eastAsia"/>
        </w:rPr>
        <w:t>文字</w:t>
      </w:r>
    </w:p>
    <w:p w:rsidR="00165581" w:rsidRPr="006824E8" w:rsidRDefault="00165581" w:rsidP="0026757D">
      <w:r w:rsidRPr="00354CB7">
        <w:rPr>
          <w:noProof/>
        </w:rPr>
        <w:pict>
          <v:shape id="Picture 3" o:spid="_x0000_i1027" type="#_x0000_t75" style="width:411.75pt;height:81.75pt;visibility:visible">
            <v:imagedata r:id="rId8" o:title=""/>
          </v:shape>
        </w:pict>
      </w:r>
      <w:bookmarkStart w:id="0" w:name="_GoBack"/>
      <w:bookmarkEnd w:id="0"/>
    </w:p>
    <w:sectPr w:rsidR="00165581" w:rsidRPr="006824E8" w:rsidSect="00B81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207A"/>
    <w:rsid w:val="00165581"/>
    <w:rsid w:val="0023207A"/>
    <w:rsid w:val="0026757D"/>
    <w:rsid w:val="00354CB7"/>
    <w:rsid w:val="003C659F"/>
    <w:rsid w:val="006824E8"/>
    <w:rsid w:val="00964C60"/>
    <w:rsid w:val="00AE5C16"/>
    <w:rsid w:val="00AF3949"/>
    <w:rsid w:val="00B812C1"/>
    <w:rsid w:val="00F9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6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4C6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64C6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4C60"/>
    <w:rPr>
      <w:rFonts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ufdesign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lufdesign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62</Words>
  <Characters>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PCoS</cp:lastModifiedBy>
  <cp:revision>5</cp:revision>
  <dcterms:created xsi:type="dcterms:W3CDTF">2011-11-08T12:40:00Z</dcterms:created>
  <dcterms:modified xsi:type="dcterms:W3CDTF">2011-11-09T13:18:00Z</dcterms:modified>
</cp:coreProperties>
</file>